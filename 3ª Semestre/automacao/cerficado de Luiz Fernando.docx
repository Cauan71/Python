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Luiz Fernando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</w:t>
            </w:r>
            <w:proofErr w:type="gramStart"/>
            <w:r w:rsidR="0011097A">
              <w:t xml:space="preserve">Adobe Ilustrator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proofErr w:type="gramStart"/>
            <w:r>
              <w:t xml:space="preserve">25/01/2022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proofErr w:type="gramStart"/>
            <w:r>
              <w:t xml:space="preserve">Fernando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3FF7B0A5" w:rsidR="00A04CC4" w:rsidRPr="002416E6" w:rsidRDefault="00875CC5" w:rsidP="001962F9">
            <w:pPr>
              <w:ind w:left="0" w:right="0"/>
            </w:pPr>
            <w:r>
              <w:t>Instrutor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DF1" w14:textId="77777777" w:rsidR="00C9239F" w:rsidRDefault="00C9239F" w:rsidP="000875C0">
      <w:r>
        <w:separator/>
      </w:r>
    </w:p>
  </w:endnote>
  <w:endnote w:type="continuationSeparator" w:id="0">
    <w:p w14:paraId="0C18BC44" w14:textId="77777777" w:rsidR="00C9239F" w:rsidRDefault="00C9239F" w:rsidP="000875C0">
      <w:r>
        <w:continuationSeparator/>
      </w:r>
    </w:p>
  </w:endnote>
  <w:endnote w:type="continuationNotice" w:id="1">
    <w:p w14:paraId="5F2C1E1B" w14:textId="77777777" w:rsidR="00C9239F" w:rsidRDefault="00C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B91" w14:textId="77777777" w:rsidR="00C9239F" w:rsidRDefault="00C9239F" w:rsidP="000875C0">
      <w:r>
        <w:separator/>
      </w:r>
    </w:p>
  </w:footnote>
  <w:footnote w:type="continuationSeparator" w:id="0">
    <w:p w14:paraId="1BCBECAD" w14:textId="77777777" w:rsidR="00C9239F" w:rsidRDefault="00C9239F" w:rsidP="000875C0">
      <w:r>
        <w:continuationSeparator/>
      </w:r>
    </w:p>
  </w:footnote>
  <w:footnote w:type="continuationNotice" w:id="1">
    <w:p w14:paraId="28F1A58D" w14:textId="77777777" w:rsidR="00C9239F" w:rsidRDefault="00C923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2024-04-08T00:34:00Z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