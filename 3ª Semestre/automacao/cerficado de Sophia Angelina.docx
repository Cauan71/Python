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A586" w14:textId="77777777" w:rsidR="0045039F" w:rsidRDefault="00314887" w:rsidP="00314887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2B28FBC" wp14:editId="7740FE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3CE0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13603CDB" wp14:editId="6E0B4D23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1002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2A6ED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55"/>
        <w:gridCol w:w="4017"/>
        <w:gridCol w:w="4122"/>
        <w:gridCol w:w="4071"/>
        <w:gridCol w:w="1035"/>
      </w:tblGrid>
      <w:tr w:rsidR="00A04CC4" w:rsidRPr="002416E6" w14:paraId="418731EB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5980E968" w14:textId="77D62EDB" w:rsidR="00A04CC4" w:rsidRPr="002416E6" w:rsidRDefault="00875CC5" w:rsidP="002416E6">
            <w:pPr>
              <w:pStyle w:val="Ttulo2"/>
            </w:pPr>
            <w:r>
              <w:t>certificado de conclusão de curso</w:t>
            </w:r>
          </w:p>
        </w:tc>
      </w:tr>
      <w:tr w:rsidR="00A04CC4" w:rsidRPr="002416E6" w14:paraId="6E49DBF6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A92D6DD" w14:textId="01D96E1E" w:rsidR="00A04CC4" w:rsidRPr="002416E6" w:rsidRDefault="00875CC5" w:rsidP="002416E6">
            <w:pPr>
              <w:pStyle w:val="Ttulo3"/>
            </w:pPr>
            <w:r w:rsidRPr="00875CC5">
              <w:t xml:space="preserve">Isso certifica que</w:t>
            </w:r>
          </w:p>
        </w:tc>
      </w:tr>
      <w:tr w:rsidR="00A04CC4" w:rsidRPr="002416E6" w14:paraId="63F10EDB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28859FD" w14:textId="18D019A0" w:rsidR="00A04CC4" w:rsidRPr="002416E6" w:rsidRDefault="0011097A" w:rsidP="002416E6">
            <w:pPr>
              <w:pStyle w:val="Ttulo1"/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Sophia Angelina</w:t>
            </w:r>
          </w:p>
        </w:tc>
      </w:tr>
      <w:tr w:rsidR="00A04CC4" w:rsidRPr="002416E6" w14:paraId="2858220F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43E699E8" w14:textId="4FB28A9D" w:rsidR="00A04CC4" w:rsidRDefault="00875CC5" w:rsidP="002416E6">
            <w:r>
              <w:t xml:space="preserve">concluiu com sucesso o curso</w:t>
            </w:r>
            <w:r w:rsidR="0011097A">
              <w:t xml:space="preserve"> </w:t>
            </w:r>
            <w:proofErr w:type="gramStart"/>
            <w:r w:rsidR="0011097A">
              <w:t xml:space="preserve">Adobe Photoshop</w:t>
            </w:r>
          </w:p>
          <w:p w14:paraId="31D3E07E" w14:textId="0A927F1D" w:rsidR="0011097A" w:rsidRPr="002416E6" w:rsidRDefault="00875CC5" w:rsidP="002416E6">
            <w:r>
              <w:t>em</w:t>
            </w:r>
            <w:r w:rsidR="0011097A">
              <w:t>:</w:t>
            </w:r>
          </w:p>
        </w:tc>
      </w:tr>
      <w:tr w:rsidR="00A04CC4" w:rsidRPr="002416E6" w14:paraId="462FB6BE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81F5C95" w14:textId="2BE6ADC0" w:rsidR="00A04CC4" w:rsidRPr="002416E6" w:rsidRDefault="0011097A" w:rsidP="001962F9">
            <w:pPr>
              <w:pStyle w:val="Ttulo3"/>
            </w:pPr>
            <w:proofErr w:type="gramStart"/>
            <w:r>
              <w:t xml:space="preserve">15/11/2023 </w:t>
            </w:r>
          </w:p>
        </w:tc>
      </w:tr>
      <w:tr w:rsidR="00A64533" w:rsidRPr="002416E6" w14:paraId="708ACCC6" w14:textId="77777777" w:rsidTr="00B71E9A">
        <w:trPr>
          <w:trHeight w:val="1152"/>
        </w:trPr>
        <w:tc>
          <w:tcPr>
            <w:tcW w:w="1276" w:type="dxa"/>
          </w:tcPr>
          <w:p w14:paraId="2F825F1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7875E9C" w14:textId="10BA9AF4" w:rsidR="00A04CC4" w:rsidRPr="002416E6" w:rsidRDefault="0011097A" w:rsidP="001962F9">
            <w:pPr>
              <w:ind w:left="0" w:right="0"/>
            </w:pPr>
            <w:proofErr w:type="gramStart"/>
            <w:r>
              <w:t xml:space="preserve">Anderson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5F454B4E" w14:textId="34FFCF50" w:rsidR="00A04CC4" w:rsidRPr="002416E6" w:rsidRDefault="007D1E03" w:rsidP="001962F9">
            <w:pPr>
              <w:ind w:left="0" w:righ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C1070E" wp14:editId="59695D6A">
                      <wp:extent cx="1131570" cy="1131570"/>
                      <wp:effectExtent l="38100" t="38100" r="30480" b="30480"/>
                      <wp:docPr id="1003" name="Oval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570" cy="1131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 w="762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E0254D" id="Oval 4" o:spid="_x0000_s1026" alt="&quot;&quot;" style="width:89.1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" fillcolor="#dcc683 [3206]" strokecolor="#bf9237 [3205]" strokeweight="6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066D7DD" w14:textId="56531407" w:rsidR="00A04CC4" w:rsidRPr="00973ADA" w:rsidRDefault="00973ADA" w:rsidP="001962F9">
            <w:pPr>
              <w:ind w:left="0" w:right="0"/>
              <w:rPr>
                <w:b/>
                <w:bCs/>
              </w:rPr>
            </w:pPr>
            <w:r w:rsidRPr="00973ADA">
              <w:rPr>
                <w:b/>
                <w:bCs/>
              </w:rPr>
              <w:t>Luiz Otávio Pires</w:t>
            </w:r>
          </w:p>
        </w:tc>
        <w:tc>
          <w:tcPr>
            <w:tcW w:w="1155" w:type="dxa"/>
          </w:tcPr>
          <w:p w14:paraId="0473FBAD" w14:textId="77777777" w:rsidR="00A04CC4" w:rsidRPr="002416E6" w:rsidRDefault="00A04CC4" w:rsidP="001962F9">
            <w:pPr>
              <w:ind w:left="0" w:right="0"/>
            </w:pPr>
          </w:p>
        </w:tc>
      </w:tr>
      <w:tr w:rsidR="00A64533" w:rsidRPr="002416E6" w14:paraId="1BDB490F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17DEC79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589BE90F" w14:textId="3FF7B0A5" w:rsidR="00A04CC4" w:rsidRPr="002416E6" w:rsidRDefault="00875CC5" w:rsidP="001962F9">
            <w:pPr>
              <w:ind w:left="0" w:right="0"/>
            </w:pPr>
            <w:r>
              <w:t>Instrutor</w:t>
            </w: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7048D24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4B86C07" w14:textId="55248BAD" w:rsidR="00A04CC4" w:rsidRPr="00973ADA" w:rsidRDefault="0011097A" w:rsidP="001962F9">
            <w:pPr>
              <w:ind w:left="0" w:right="0"/>
              <w:rPr>
                <w:i/>
                <w:iCs/>
              </w:rPr>
            </w:pPr>
            <w:r w:rsidRPr="00973ADA">
              <w:rPr>
                <w:i/>
                <w:iCs/>
              </w:rPr>
              <w:t>C</w:t>
            </w:r>
            <w:r w:rsidR="00973ADA" w:rsidRPr="00973ADA">
              <w:rPr>
                <w:i/>
                <w:iCs/>
              </w:rPr>
              <w:t>oordenador Pedagógico</w:t>
            </w:r>
          </w:p>
        </w:tc>
        <w:tc>
          <w:tcPr>
            <w:tcW w:w="1155" w:type="dxa"/>
          </w:tcPr>
          <w:p w14:paraId="221507DC" w14:textId="77777777" w:rsidR="00A04CC4" w:rsidRPr="002416E6" w:rsidRDefault="00A04CC4" w:rsidP="001962F9">
            <w:pPr>
              <w:ind w:left="0" w:right="0"/>
            </w:pPr>
          </w:p>
        </w:tc>
      </w:tr>
    </w:tbl>
    <w:p w14:paraId="468E7886" w14:textId="77777777" w:rsidR="00A04CC4" w:rsidRDefault="00A04CC4"/>
    <w:sectPr w:rsidR="00A04CC4" w:rsidSect="00C9239F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ADF1" w14:textId="77777777" w:rsidR="00C9239F" w:rsidRDefault="00C9239F" w:rsidP="000875C0">
      <w:r>
        <w:separator/>
      </w:r>
    </w:p>
  </w:endnote>
  <w:endnote w:type="continuationSeparator" w:id="0">
    <w:p w14:paraId="0C18BC44" w14:textId="77777777" w:rsidR="00C9239F" w:rsidRDefault="00C9239F" w:rsidP="000875C0">
      <w:r>
        <w:continuationSeparator/>
      </w:r>
    </w:p>
  </w:endnote>
  <w:endnote w:type="continuationNotice" w:id="1">
    <w:p w14:paraId="5F2C1E1B" w14:textId="77777777" w:rsidR="00C9239F" w:rsidRDefault="00C923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E5B91" w14:textId="77777777" w:rsidR="00C9239F" w:rsidRDefault="00C9239F" w:rsidP="000875C0">
      <w:r>
        <w:separator/>
      </w:r>
    </w:p>
  </w:footnote>
  <w:footnote w:type="continuationSeparator" w:id="0">
    <w:p w14:paraId="1BCBECAD" w14:textId="77777777" w:rsidR="00C9239F" w:rsidRDefault="00C9239F" w:rsidP="000875C0">
      <w:r>
        <w:continuationSeparator/>
      </w:r>
    </w:p>
  </w:footnote>
  <w:footnote w:type="continuationNotice" w:id="1">
    <w:p w14:paraId="28F1A58D" w14:textId="77777777" w:rsidR="00C9239F" w:rsidRDefault="00C9239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7A"/>
    <w:rsid w:val="0003083A"/>
    <w:rsid w:val="0008600D"/>
    <w:rsid w:val="000875C0"/>
    <w:rsid w:val="00094622"/>
    <w:rsid w:val="0011097A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5039F"/>
    <w:rsid w:val="0050636B"/>
    <w:rsid w:val="005358A0"/>
    <w:rsid w:val="005F2A53"/>
    <w:rsid w:val="006237E5"/>
    <w:rsid w:val="00683186"/>
    <w:rsid w:val="006A75DC"/>
    <w:rsid w:val="006F2FC9"/>
    <w:rsid w:val="007D1E03"/>
    <w:rsid w:val="007D2DEA"/>
    <w:rsid w:val="008130DC"/>
    <w:rsid w:val="00875CC5"/>
    <w:rsid w:val="0088227F"/>
    <w:rsid w:val="00893AFE"/>
    <w:rsid w:val="008D4107"/>
    <w:rsid w:val="008F7137"/>
    <w:rsid w:val="00967D57"/>
    <w:rsid w:val="00973ADA"/>
    <w:rsid w:val="009C6513"/>
    <w:rsid w:val="009D3373"/>
    <w:rsid w:val="00A04CC4"/>
    <w:rsid w:val="00A14C55"/>
    <w:rsid w:val="00A54BC3"/>
    <w:rsid w:val="00A6453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9239F"/>
    <w:rsid w:val="00CD4C49"/>
    <w:rsid w:val="00D04B64"/>
    <w:rsid w:val="00D76A8B"/>
    <w:rsid w:val="00E13588"/>
    <w:rsid w:val="00E47B68"/>
    <w:rsid w:val="00E52F25"/>
    <w:rsid w:val="00E62004"/>
    <w:rsid w:val="00E81CD3"/>
    <w:rsid w:val="00E926EE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6B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A7521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5C0"/>
  </w:style>
  <w:style w:type="paragraph" w:styleId="Rodap">
    <w:name w:val="footer"/>
    <w:basedOn w:val="Normal"/>
    <w:link w:val="Rodap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875C0"/>
  </w:style>
  <w:style w:type="character" w:customStyle="1" w:styleId="Ttulo1Char">
    <w:name w:val="Título 1 Char"/>
    <w:basedOn w:val="Fontepargpadro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33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4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Roaming\Microsoft\Templates\Diploma%20certificate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2023-03-27T06:27:00Z</dcterms:created>
  <dcterms:modified xsi:type="dcterms:W3CDTF">2024-04-08T00:34:00Z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